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47" w:rsidRPr="00FA6F47" w:rsidRDefault="00FA6F47">
      <w:pPr>
        <w:rPr>
          <w:b/>
        </w:rPr>
      </w:pPr>
      <w:r>
        <w:rPr>
          <w:b/>
        </w:rPr>
        <w:t xml:space="preserve">Problem 2 - </w:t>
      </w:r>
      <w:r w:rsidRPr="00FA6F47">
        <w:rPr>
          <w:b/>
        </w:rPr>
        <w:t>2:4</w:t>
      </w:r>
    </w:p>
    <w:p w:rsidR="00FA6F47" w:rsidRDefault="00FA6F47"/>
    <w:p w:rsidR="00056B27" w:rsidRDefault="00FA6F47">
      <w:r>
        <w:t>Please refer JAVA programs for Problem 2 to 2.4.</w:t>
      </w:r>
    </w:p>
    <w:p w:rsidR="00FA6F47" w:rsidRDefault="00FA6F47"/>
    <w:p w:rsidR="00FA6F47" w:rsidRDefault="00FA6F47"/>
    <w:p w:rsidR="00FA6F47" w:rsidRDefault="00FA6F47">
      <w:pPr>
        <w:rPr>
          <w:b/>
        </w:rPr>
      </w:pPr>
      <w:r>
        <w:t xml:space="preserve"> </w:t>
      </w:r>
      <w:r w:rsidRPr="00FA6F47">
        <w:rPr>
          <w:b/>
        </w:rPr>
        <w:t>Problem 2.5</w:t>
      </w:r>
    </w:p>
    <w:p w:rsidR="00FA6F47" w:rsidRDefault="00FA6F47">
      <w:pPr>
        <w:rPr>
          <w:b/>
        </w:rPr>
      </w:pPr>
    </w:p>
    <w:p w:rsidR="00FA6F47" w:rsidRDefault="00FA6F47">
      <w:pPr>
        <w:rPr>
          <w:b/>
        </w:rPr>
      </w:pPr>
      <w:r>
        <w:rPr>
          <w:b/>
        </w:rPr>
        <w:t xml:space="preserve">Plot for Time taken by Standard Matrix Multiplication and Strassen Algorithm in Nanoseconds </w:t>
      </w:r>
    </w:p>
    <w:p w:rsidR="00FA6F47" w:rsidRDefault="00FA6F47">
      <w:pPr>
        <w:rPr>
          <w:b/>
        </w:rPr>
      </w:pPr>
    </w:p>
    <w:p w:rsidR="00FA6F47" w:rsidRPr="00FA6F47" w:rsidRDefault="00FA6F4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47" w:rsidRDefault="00FA6F47"/>
    <w:p w:rsidR="00FA6F47" w:rsidRDefault="00FA6F47"/>
    <w:p w:rsidR="00FA6F47" w:rsidRDefault="00FA6F47">
      <w:r>
        <w:t xml:space="preserve">From Graph, We can say that Time taken for Standard and </w:t>
      </w:r>
      <w:r w:rsidR="001019CD">
        <w:t>Strassen’s Algorithm is same when dimension is close to 40.</w:t>
      </w:r>
    </w:p>
    <w:p w:rsidR="001019CD" w:rsidRDefault="001019CD"/>
    <w:p w:rsidR="001019CD" w:rsidRDefault="001019CD"/>
    <w:p w:rsidR="001019CD" w:rsidRDefault="001019CD" w:rsidP="001019CD">
      <w:pPr>
        <w:pStyle w:val="ListParagraph"/>
        <w:numPr>
          <w:ilvl w:val="0"/>
          <w:numId w:val="1"/>
        </w:numPr>
      </w:pPr>
      <w:r>
        <w:t>Strassen takes less time for higher dimension when compared to Standard matrix multiplication.</w:t>
      </w:r>
    </w:p>
    <w:p w:rsidR="001019CD" w:rsidRDefault="001019CD" w:rsidP="001019CD">
      <w:pPr>
        <w:pStyle w:val="ListParagraph"/>
        <w:numPr>
          <w:ilvl w:val="0"/>
          <w:numId w:val="1"/>
        </w:numPr>
      </w:pPr>
      <w:r>
        <w:t xml:space="preserve">Time is more or less similar when dimension is </w:t>
      </w:r>
      <w:proofErr w:type="gramStart"/>
      <w:r>
        <w:t>between 0 to 50</w:t>
      </w:r>
      <w:proofErr w:type="gramEnd"/>
      <w:r>
        <w:t>.</w:t>
      </w:r>
    </w:p>
    <w:p w:rsidR="00044F10" w:rsidRDefault="00044F10" w:rsidP="00044F10"/>
    <w:p w:rsidR="00044F10" w:rsidRDefault="00044F10" w:rsidP="00044F10">
      <w:r>
        <w:t>Strassen’s Algorithm can be improved by tuning i.e.:-</w:t>
      </w:r>
    </w:p>
    <w:p w:rsidR="00044F10" w:rsidRDefault="00044F10" w:rsidP="00044F10"/>
    <w:p w:rsidR="00044F10" w:rsidRDefault="00044F10" w:rsidP="00044F10">
      <w:pPr>
        <w:pStyle w:val="ListParagraph"/>
        <w:numPr>
          <w:ilvl w:val="0"/>
          <w:numId w:val="2"/>
        </w:numPr>
      </w:pPr>
      <w:r w:rsidRPr="00044F10">
        <w:t>Morton order that is based on a quad-tree decomposition of the matrix</w:t>
      </w:r>
      <w:r>
        <w:t>.</w:t>
      </w:r>
    </w:p>
    <w:p w:rsidR="00044F10" w:rsidRDefault="00044F10" w:rsidP="00044F10">
      <w:pPr>
        <w:pStyle w:val="ListParagraph"/>
        <w:numPr>
          <w:ilvl w:val="0"/>
          <w:numId w:val="2"/>
        </w:numPr>
      </w:pPr>
      <w:proofErr w:type="gramStart"/>
      <w:r w:rsidRPr="00044F10">
        <w:t>select</w:t>
      </w:r>
      <w:proofErr w:type="gramEnd"/>
      <w:r w:rsidRPr="00044F10">
        <w:t xml:space="preserve"> the recursion truncation point to minimize padding without affecting the performance of the algorithm</w:t>
      </w:r>
      <w:r>
        <w:t>.</w:t>
      </w:r>
    </w:p>
    <w:p w:rsidR="00044F10" w:rsidRDefault="00044F10" w:rsidP="00044F10"/>
    <w:p w:rsidR="00044F10" w:rsidRDefault="00044F10" w:rsidP="00044F10">
      <w:r>
        <w:t>Inefficiency of Strassen’s Algorithm</w:t>
      </w:r>
    </w:p>
    <w:p w:rsidR="00044F10" w:rsidRDefault="00044F10" w:rsidP="00044F10"/>
    <w:p w:rsidR="00044F10" w:rsidRDefault="00044F10" w:rsidP="00044F10">
      <w:pPr>
        <w:pStyle w:val="ListParagraph"/>
        <w:numPr>
          <w:ilvl w:val="0"/>
          <w:numId w:val="3"/>
        </w:numPr>
      </w:pPr>
      <w:proofErr w:type="gramStart"/>
      <w:r w:rsidRPr="00044F10">
        <w:t>when</w:t>
      </w:r>
      <w:proofErr w:type="gramEnd"/>
      <w:r w:rsidRPr="00044F10">
        <w:t xml:space="preserve"> we encounter matrices with one or more dimensions of odd size</w:t>
      </w:r>
      <w:r>
        <w:t>.</w:t>
      </w:r>
    </w:p>
    <w:p w:rsidR="00044F10" w:rsidRDefault="00044F10" w:rsidP="00044F10">
      <w:pPr>
        <w:pStyle w:val="ListParagraph"/>
        <w:numPr>
          <w:ilvl w:val="0"/>
          <w:numId w:val="3"/>
        </w:numPr>
      </w:pPr>
      <w:r w:rsidRPr="00044F10">
        <w:t>Strassen's construction is no longer advantageous</w:t>
      </w:r>
      <w:r>
        <w:t xml:space="preserve"> when recursion truncation point is reached.</w:t>
      </w:r>
    </w:p>
    <w:p w:rsidR="00616E13" w:rsidRDefault="00616E13" w:rsidP="00616E13"/>
    <w:p w:rsidR="00616E13" w:rsidRDefault="00616E13" w:rsidP="00616E13"/>
    <w:p w:rsidR="00616E13" w:rsidRDefault="00616E13" w:rsidP="00616E13"/>
    <w:p w:rsidR="00616E13" w:rsidRPr="00616E13" w:rsidRDefault="00616E13" w:rsidP="00616E13">
      <w:pPr>
        <w:rPr>
          <w:b/>
        </w:rPr>
      </w:pPr>
      <w:bookmarkStart w:id="0" w:name="_GoBack"/>
      <w:r w:rsidRPr="00616E13">
        <w:rPr>
          <w:b/>
        </w:rPr>
        <w:t>List of References</w:t>
      </w:r>
    </w:p>
    <w:bookmarkEnd w:id="0"/>
    <w:p w:rsidR="00616E13" w:rsidRDefault="00616E13" w:rsidP="00616E13"/>
    <w:p w:rsidR="00616E13" w:rsidRDefault="00616E13" w:rsidP="00616E13">
      <w:pPr>
        <w:pStyle w:val="ListParagraph"/>
        <w:numPr>
          <w:ilvl w:val="0"/>
          <w:numId w:val="4"/>
        </w:numPr>
      </w:pPr>
      <w:hyperlink r:id="rId7" w:history="1">
        <w:r w:rsidRPr="00575C01">
          <w:rPr>
            <w:rStyle w:val="Hyperlink"/>
          </w:rPr>
          <w:t>http://www.sanfoundry.com/java-program-strassen-algorithm/</w:t>
        </w:r>
      </w:hyperlink>
    </w:p>
    <w:p w:rsidR="00616E13" w:rsidRDefault="00616E13" w:rsidP="00616E13">
      <w:pPr>
        <w:pStyle w:val="ListParagraph"/>
      </w:pPr>
    </w:p>
    <w:p w:rsidR="00616E13" w:rsidRDefault="00616E13" w:rsidP="00616E13">
      <w:pPr>
        <w:pStyle w:val="ListParagraph"/>
        <w:numPr>
          <w:ilvl w:val="0"/>
          <w:numId w:val="4"/>
        </w:numPr>
      </w:pPr>
      <w:hyperlink r:id="rId8" w:history="1">
        <w:r w:rsidRPr="00575C01">
          <w:rPr>
            <w:rStyle w:val="Hyperlink"/>
          </w:rPr>
          <w:t>https://users.cs.duke.edu/~alvy/papers/sc98/</w:t>
        </w:r>
      </w:hyperlink>
    </w:p>
    <w:p w:rsidR="00616E13" w:rsidRDefault="00616E13" w:rsidP="00616E13">
      <w:pPr>
        <w:pStyle w:val="ListParagraph"/>
      </w:pPr>
    </w:p>
    <w:p w:rsidR="00616E13" w:rsidRDefault="00616E13" w:rsidP="00616E13">
      <w:pPr>
        <w:pStyle w:val="ListParagraph"/>
      </w:pPr>
    </w:p>
    <w:p w:rsidR="00616E13" w:rsidRDefault="00616E13" w:rsidP="00616E13"/>
    <w:p w:rsidR="00192B39" w:rsidRDefault="00192B39" w:rsidP="00192B39"/>
    <w:p w:rsidR="00192B39" w:rsidRDefault="00192B39" w:rsidP="00192B39"/>
    <w:p w:rsidR="001019CD" w:rsidRDefault="001019CD" w:rsidP="001019CD"/>
    <w:p w:rsidR="00FA6F47" w:rsidRDefault="00FA6F47"/>
    <w:p w:rsidR="00FA6F47" w:rsidRDefault="00FA6F47"/>
    <w:sectPr w:rsidR="00FA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872CC"/>
    <w:multiLevelType w:val="hybridMultilevel"/>
    <w:tmpl w:val="B572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21F4D"/>
    <w:multiLevelType w:val="hybridMultilevel"/>
    <w:tmpl w:val="2CF28E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D4D0567"/>
    <w:multiLevelType w:val="hybridMultilevel"/>
    <w:tmpl w:val="41AC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06F8"/>
    <w:multiLevelType w:val="hybridMultilevel"/>
    <w:tmpl w:val="043CEC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47"/>
    <w:rsid w:val="00044F10"/>
    <w:rsid w:val="00056B27"/>
    <w:rsid w:val="001019CD"/>
    <w:rsid w:val="00192B39"/>
    <w:rsid w:val="00616E13"/>
    <w:rsid w:val="00F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E4409-3CB5-4B05-8D57-51C2D02F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cs.duke.edu/~alvy/papers/sc98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anfoundry.com/java-program-strassen-algorith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3</cp:revision>
  <dcterms:created xsi:type="dcterms:W3CDTF">2016-02-09T03:56:00Z</dcterms:created>
  <dcterms:modified xsi:type="dcterms:W3CDTF">2016-02-09T04:31:00Z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