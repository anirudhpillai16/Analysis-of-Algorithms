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4C" w:rsidRPr="004116B0" w:rsidRDefault="004116B0">
      <w:pPr>
        <w:rPr>
          <w:b/>
        </w:rPr>
      </w:pPr>
      <w:r w:rsidRPr="004116B0">
        <w:rPr>
          <w:b/>
        </w:rPr>
        <w:t>Insertion Sort Output:-</w:t>
      </w:r>
    </w:p>
    <w:p w:rsidR="004116B0" w:rsidRDefault="004116B0"/>
    <w:p w:rsidR="004116B0" w:rsidRP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116B0">
        <w:rPr>
          <w:rFonts w:ascii="Arial" w:eastAsia="Times New Roman" w:hAnsi="Arial" w:cs="Arial"/>
          <w:color w:val="222222"/>
          <w:sz w:val="19"/>
          <w:szCs w:val="19"/>
        </w:rPr>
        <w:t>initial</w:t>
      </w:r>
      <w:proofErr w:type="gramEnd"/>
      <w:r w:rsidRPr="004116B0">
        <w:rPr>
          <w:rFonts w:ascii="Arial" w:eastAsia="Times New Roman" w:hAnsi="Arial" w:cs="Arial"/>
          <w:color w:val="222222"/>
          <w:sz w:val="19"/>
          <w:szCs w:val="19"/>
        </w:rPr>
        <w:t xml:space="preserve"> data:</w:t>
      </w:r>
    </w:p>
    <w:p w:rsidR="004116B0" w:rsidRP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116B0">
        <w:rPr>
          <w:rFonts w:ascii="Arial" w:eastAsia="Times New Roman" w:hAnsi="Arial" w:cs="Arial"/>
          <w:color w:val="222222"/>
          <w:sz w:val="19"/>
          <w:szCs w:val="19"/>
        </w:rPr>
        <w:t>21, 35, 0, 9, 8, 45, 33, 19, 4</w:t>
      </w:r>
    </w:p>
    <w:p w:rsidR="004116B0" w:rsidRP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4116B0">
        <w:rPr>
          <w:rFonts w:ascii="Arial" w:eastAsia="Times New Roman" w:hAnsi="Arial" w:cs="Arial"/>
          <w:color w:val="222222"/>
          <w:sz w:val="19"/>
          <w:szCs w:val="19"/>
        </w:rPr>
        <w:t>sorted</w:t>
      </w:r>
      <w:proofErr w:type="gramEnd"/>
      <w:r w:rsidRPr="004116B0">
        <w:rPr>
          <w:rFonts w:ascii="Arial" w:eastAsia="Times New Roman" w:hAnsi="Arial" w:cs="Arial"/>
          <w:color w:val="222222"/>
          <w:sz w:val="19"/>
          <w:szCs w:val="19"/>
        </w:rPr>
        <w:t xml:space="preserve"> data:</w:t>
      </w:r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116B0">
        <w:rPr>
          <w:rFonts w:ascii="Arial" w:eastAsia="Times New Roman" w:hAnsi="Arial" w:cs="Arial"/>
          <w:color w:val="222222"/>
          <w:sz w:val="19"/>
          <w:szCs w:val="19"/>
        </w:rPr>
        <w:t>0, 4, 8, 9, 19, 21, 33, 35, 45</w:t>
      </w:r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4116B0">
        <w:rPr>
          <w:rFonts w:ascii="Arial" w:eastAsia="Times New Roman" w:hAnsi="Arial" w:cs="Arial"/>
          <w:b/>
          <w:color w:val="222222"/>
          <w:sz w:val="19"/>
          <w:szCs w:val="19"/>
        </w:rPr>
        <w:t>List of References</w:t>
      </w:r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116B0" w:rsidRDefault="004116B0" w:rsidP="004116B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hyperlink r:id="rId6" w:history="1">
        <w:r w:rsidRPr="00351CB1">
          <w:rPr>
            <w:rStyle w:val="Hyperlink"/>
            <w:rFonts w:ascii="Arial" w:eastAsia="Times New Roman" w:hAnsi="Arial" w:cs="Arial"/>
            <w:b/>
            <w:sz w:val="19"/>
            <w:szCs w:val="19"/>
          </w:rPr>
          <w:t>http://bayanbox.ir/view/4177858657730907268/introduction-to-algorithms-3rd-edition.pdf</w:t>
        </w:r>
      </w:hyperlink>
    </w:p>
    <w:p w:rsidR="004116B0" w:rsidRDefault="004116B0" w:rsidP="004116B0">
      <w:pPr>
        <w:pStyle w:val="ListParagraph"/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116B0" w:rsidRDefault="004116B0" w:rsidP="004116B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hyperlink r:id="rId7" w:history="1">
        <w:r w:rsidRPr="00351CB1">
          <w:rPr>
            <w:rStyle w:val="Hyperlink"/>
            <w:rFonts w:ascii="Arial" w:eastAsia="Times New Roman" w:hAnsi="Arial" w:cs="Arial"/>
            <w:b/>
            <w:sz w:val="19"/>
            <w:szCs w:val="19"/>
          </w:rPr>
          <w:t>http://www.ime.usp.br/~geiser/courses/MAC5711%20-%20An%C3%A1lise%20de%20Algoritmos/Introduction%20to%20Algorithms%20(Instructor's%20Manual).pdf</w:t>
        </w:r>
      </w:hyperlink>
    </w:p>
    <w:p w:rsidR="004116B0" w:rsidRPr="004116B0" w:rsidRDefault="004116B0" w:rsidP="004116B0">
      <w:pPr>
        <w:pStyle w:val="ListParagrap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116B0" w:rsidRDefault="004116B0" w:rsidP="004116B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hyperlink r:id="rId8" w:history="1">
        <w:r w:rsidRPr="00351CB1">
          <w:rPr>
            <w:rStyle w:val="Hyperlink"/>
            <w:rFonts w:ascii="Arial" w:eastAsia="Times New Roman" w:hAnsi="Arial" w:cs="Arial"/>
            <w:b/>
            <w:sz w:val="19"/>
            <w:szCs w:val="19"/>
          </w:rPr>
          <w:t>http://www.c4learn.com/c-programs/program-to-implement-insertion-sort-in-c-programming.html</w:t>
        </w:r>
      </w:hyperlink>
    </w:p>
    <w:p w:rsidR="004116B0" w:rsidRPr="004116B0" w:rsidRDefault="004116B0" w:rsidP="004116B0">
      <w:pPr>
        <w:pStyle w:val="ListParagrap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4116B0" w:rsidRPr="004116B0" w:rsidRDefault="004116B0" w:rsidP="004116B0">
      <w:pPr>
        <w:pStyle w:val="ListParagraph"/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bookmarkStart w:id="0" w:name="_GoBack"/>
      <w:bookmarkEnd w:id="0"/>
    </w:p>
    <w:p w:rsid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116B0" w:rsidRPr="004116B0" w:rsidRDefault="004116B0" w:rsidP="004116B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116B0" w:rsidRDefault="004116B0"/>
    <w:sectPr w:rsidR="0041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A7630"/>
    <w:multiLevelType w:val="hybridMultilevel"/>
    <w:tmpl w:val="A7FE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B0"/>
    <w:rsid w:val="002C654C"/>
    <w:rsid w:val="004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D4C2C-16B8-4AB8-BC2D-92F1A2DD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4learn.com/c-programs/program-to-implement-insertion-sort-in-c-programm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e.usp.br/~geiser/courses/MAC5711%20-%20An%C3%A1lise%20de%20Algoritmos/Introduction%20to%20Algorithms%20(Instructor's%20Manual)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yanbox.ir/view/4177858657730907268/introduction-to-algorithms-3rd-edition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cp:lastPrinted>2016-01-20T02:11:00Z</cp:lastPrinted>
  <dcterms:created xsi:type="dcterms:W3CDTF">2016-01-20T02:05:00Z</dcterms:created>
  <dcterms:modified xsi:type="dcterms:W3CDTF">2016-01-20T02:11:00Z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