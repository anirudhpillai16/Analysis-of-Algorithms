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BB" w:rsidRDefault="00D33E46" w:rsidP="00D33E46">
      <w:pPr>
        <w:jc w:val="center"/>
        <w:rPr>
          <w:b/>
        </w:rPr>
      </w:pPr>
      <w:r w:rsidRPr="00D33E46">
        <w:rPr>
          <w:b/>
        </w:rPr>
        <w:t>Abstract</w:t>
      </w:r>
    </w:p>
    <w:p w:rsidR="00D33E46" w:rsidRDefault="00D33E46" w:rsidP="00D33E46">
      <w:pPr>
        <w:jc w:val="center"/>
        <w:rPr>
          <w:b/>
        </w:rPr>
      </w:pPr>
      <w:bookmarkStart w:id="0" w:name="_GoBack"/>
    </w:p>
    <w:p w:rsidR="00D33E46" w:rsidRDefault="00D33E46" w:rsidP="00D33E46">
      <w:pPr>
        <w:rPr>
          <w:b/>
        </w:rPr>
      </w:pPr>
      <w:r>
        <w:rPr>
          <w:b/>
        </w:rPr>
        <w:t>Title: - N- Array Tree Implementation in JAVA</w:t>
      </w:r>
    </w:p>
    <w:p w:rsidR="00D33E46" w:rsidRDefault="00D33E46" w:rsidP="00D33E46">
      <w:pPr>
        <w:rPr>
          <w:b/>
        </w:rPr>
      </w:pPr>
    </w:p>
    <w:p w:rsidR="00D33E46" w:rsidRDefault="00D33E46" w:rsidP="00D33E46">
      <w:r>
        <w:rPr>
          <w:b/>
        </w:rPr>
        <w:t xml:space="preserve">Description: - </w:t>
      </w:r>
      <w:r w:rsidR="00897672">
        <w:t>My project title is N-Arra</w:t>
      </w:r>
      <w:r>
        <w:t>y Implementation in JAVA. The goal of this project is to implement N- array tree in JAVA.</w:t>
      </w:r>
      <w:r w:rsidRPr="00D33E46">
        <w:t xml:space="preserve"> </w:t>
      </w:r>
      <w:r>
        <w:t xml:space="preserve">N- </w:t>
      </w:r>
      <w:proofErr w:type="gramStart"/>
      <w:r>
        <w:t>array</w:t>
      </w:r>
      <w:proofErr w:type="gramEnd"/>
      <w:r>
        <w:t xml:space="preserve"> trees are t</w:t>
      </w:r>
      <w:r w:rsidRPr="00D33E46">
        <w:t>rees in which each node may have up to n children.</w:t>
      </w:r>
      <w:r>
        <w:t xml:space="preserve"> N-array tree is also called as K-array tree. A binary tree is special case of K-array tree with k=2. In this project we plan to implement</w:t>
      </w:r>
    </w:p>
    <w:p w:rsidR="00D33E46" w:rsidRDefault="00D33E46" w:rsidP="00D33E46">
      <w:r>
        <w:t xml:space="preserve"> </w:t>
      </w:r>
    </w:p>
    <w:p w:rsidR="00D33E46" w:rsidRDefault="00D33E46" w:rsidP="00D33E46">
      <w:pPr>
        <w:pStyle w:val="ListParagraph"/>
        <w:numPr>
          <w:ilvl w:val="0"/>
          <w:numId w:val="1"/>
        </w:numPr>
      </w:pPr>
      <w:r>
        <w:t xml:space="preserve">Basic N-array tree data structure </w:t>
      </w:r>
    </w:p>
    <w:p w:rsidR="00D33E46" w:rsidRDefault="00D33E46" w:rsidP="00D33E46"/>
    <w:p w:rsidR="00D33E46" w:rsidRDefault="00E664CC" w:rsidP="00D33E46">
      <w:pPr>
        <w:pStyle w:val="ListParagraph"/>
        <w:numPr>
          <w:ilvl w:val="0"/>
          <w:numId w:val="1"/>
        </w:numPr>
      </w:pPr>
      <w:r>
        <w:t>Searching in a N-a</w:t>
      </w:r>
      <w:r w:rsidR="00897672">
        <w:t>r</w:t>
      </w:r>
      <w:r>
        <w:t>r</w:t>
      </w:r>
      <w:r w:rsidR="00897672">
        <w:t>a</w:t>
      </w:r>
      <w:r>
        <w:t>y tree</w:t>
      </w:r>
    </w:p>
    <w:p w:rsidR="00E664CC" w:rsidRDefault="00E664CC" w:rsidP="00E664CC">
      <w:pPr>
        <w:pStyle w:val="ListParagraph"/>
      </w:pPr>
    </w:p>
    <w:p w:rsidR="00E664CC" w:rsidRDefault="00E664CC" w:rsidP="00D33E46">
      <w:pPr>
        <w:pStyle w:val="ListParagraph"/>
        <w:numPr>
          <w:ilvl w:val="0"/>
          <w:numId w:val="1"/>
        </w:numPr>
      </w:pPr>
      <w:r>
        <w:t>N-ar</w:t>
      </w:r>
      <w:r w:rsidR="00897672">
        <w:t>ra</w:t>
      </w:r>
      <w:r>
        <w:t xml:space="preserve">y tree traversal </w:t>
      </w:r>
    </w:p>
    <w:p w:rsidR="00E664CC" w:rsidRDefault="00E664CC" w:rsidP="00E664CC">
      <w:pPr>
        <w:pStyle w:val="ListParagraph"/>
      </w:pPr>
    </w:p>
    <w:p w:rsidR="00E664CC" w:rsidRDefault="00E664CC" w:rsidP="00E664CC">
      <w:pPr>
        <w:pStyle w:val="ListParagraph"/>
        <w:numPr>
          <w:ilvl w:val="0"/>
          <w:numId w:val="1"/>
        </w:numPr>
      </w:pPr>
      <w:r w:rsidRPr="00E664CC">
        <w:t>To find the total number of nodes in the tree</w:t>
      </w:r>
      <w:r>
        <w:t>.</w:t>
      </w:r>
    </w:p>
    <w:p w:rsidR="00E664CC" w:rsidRDefault="00E664CC" w:rsidP="00E664CC">
      <w:pPr>
        <w:pStyle w:val="ListParagraph"/>
      </w:pPr>
    </w:p>
    <w:p w:rsidR="00E664CC" w:rsidRDefault="00E664CC" w:rsidP="00E664CC">
      <w:r>
        <w:t>Team Member</w:t>
      </w:r>
      <w:r w:rsidR="00897672">
        <w:t>s</w:t>
      </w:r>
      <w:r>
        <w:t xml:space="preserve">:- </w:t>
      </w:r>
    </w:p>
    <w:p w:rsidR="00E664CC" w:rsidRDefault="00E664CC" w:rsidP="00E664CC">
      <w:pPr>
        <w:pStyle w:val="ListParagraph"/>
        <w:numPr>
          <w:ilvl w:val="0"/>
          <w:numId w:val="3"/>
        </w:numPr>
      </w:pPr>
      <w:r>
        <w:t>FNU Anirudh</w:t>
      </w:r>
    </w:p>
    <w:p w:rsidR="00E664CC" w:rsidRPr="00D33E46" w:rsidRDefault="00E664CC" w:rsidP="00E664CC">
      <w:pPr>
        <w:pStyle w:val="ListParagraph"/>
        <w:numPr>
          <w:ilvl w:val="0"/>
          <w:numId w:val="3"/>
        </w:numPr>
      </w:pPr>
      <w:proofErr w:type="spellStart"/>
      <w:r>
        <w:t>Venkata</w:t>
      </w:r>
      <w:proofErr w:type="spellEnd"/>
      <w:r>
        <w:t xml:space="preserve"> </w:t>
      </w:r>
      <w:proofErr w:type="spellStart"/>
      <w:r>
        <w:t>Prudhvi</w:t>
      </w:r>
      <w:proofErr w:type="spellEnd"/>
      <w:r>
        <w:t xml:space="preserve"> Raj </w:t>
      </w:r>
      <w:proofErr w:type="spellStart"/>
      <w:r>
        <w:t>Indana</w:t>
      </w:r>
      <w:bookmarkEnd w:id="0"/>
      <w:proofErr w:type="spellEnd"/>
    </w:p>
    <w:sectPr w:rsidR="00E664CC" w:rsidRPr="00D3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3617B"/>
    <w:multiLevelType w:val="hybridMultilevel"/>
    <w:tmpl w:val="C39CB6B4"/>
    <w:lvl w:ilvl="0" w:tplc="2E2A4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811A6F"/>
    <w:multiLevelType w:val="hybridMultilevel"/>
    <w:tmpl w:val="50122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F2647"/>
    <w:multiLevelType w:val="hybridMultilevel"/>
    <w:tmpl w:val="FC1A2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46"/>
    <w:rsid w:val="00236DBB"/>
    <w:rsid w:val="00897672"/>
    <w:rsid w:val="00D33E46"/>
    <w:rsid w:val="00E6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E0234-C982-4E1E-B7DD-6C3759B5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3</cp:revision>
  <dcterms:created xsi:type="dcterms:W3CDTF">2016-04-12T00:28:00Z</dcterms:created>
  <dcterms:modified xsi:type="dcterms:W3CDTF">2016-04-12T00:45:00Z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